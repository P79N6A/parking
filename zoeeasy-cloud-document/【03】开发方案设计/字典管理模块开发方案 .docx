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71" w:rsidRDefault="00F8643B" w:rsidP="000D1CD2">
      <w:pPr>
        <w:pBdr>
          <w:top w:val="none" w:sz="0" w:space="1" w:color="auto"/>
          <w:left w:val="none" w:sz="0" w:space="4" w:color="auto"/>
          <w:bottom w:val="none" w:sz="0" w:space="1" w:color="5B9BD5" w:themeColor="accent1"/>
          <w:right w:val="none" w:sz="0" w:space="4" w:color="auto"/>
        </w:pBdr>
        <w:spacing w:beforeLines="50"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公司或组织名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：</w:t>
      </w:r>
      <w:r>
        <w:rPr>
          <w:rFonts w:hint="eastAsia"/>
          <w:lang w:eastAsia="zh-CN"/>
        </w:rPr>
        <w:t>逐一科技</w:t>
      </w:r>
    </w:p>
    <w:p w:rsidR="004D7A71" w:rsidRDefault="00F8643B">
      <w:pPr>
        <w:pBdr>
          <w:top w:val="none" w:sz="0" w:space="1" w:color="auto"/>
          <w:left w:val="none" w:sz="0" w:space="4" w:color="auto"/>
          <w:bottom w:val="thinThickThinSmallGap" w:sz="36" w:space="1" w:color="5B9BD5"/>
          <w:right w:val="none" w:sz="0" w:space="4" w:color="auto"/>
        </w:pBdr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eastAsia="zh-CN"/>
        </w:rPr>
        <w:t>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 w:rsidR="00DF0D7D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日</w:t>
      </w:r>
    </w:p>
    <w:p w:rsidR="004D7A71" w:rsidRDefault="00F8643B" w:rsidP="000D1CD2">
      <w:pPr>
        <w:spacing w:beforeLines="300" w:afterLines="300" w:line="240" w:lineRule="auto"/>
        <w:ind w:firstLineChars="0" w:firstLine="0"/>
        <w:jc w:val="center"/>
        <w:rPr>
          <w:b/>
          <w:bCs/>
          <w:color w:val="5B9BD5" w:themeColor="accent1"/>
          <w:sz w:val="40"/>
          <w:lang w:eastAsia="zh-CN"/>
        </w:rPr>
      </w:pPr>
      <w:bookmarkStart w:id="0" w:name="_GoBack"/>
      <w:bookmarkEnd w:id="0"/>
      <w:r>
        <w:rPr>
          <w:rFonts w:hint="eastAsia"/>
          <w:b/>
          <w:bCs/>
          <w:color w:val="5B9BD5" w:themeColor="accent1"/>
          <w:sz w:val="40"/>
          <w:lang w:eastAsia="zh-CN"/>
        </w:rPr>
        <w:t>字典管理模块企划</w:t>
      </w:r>
    </w:p>
    <w:p w:rsidR="004D7A71" w:rsidRDefault="00F8643B">
      <w:pPr>
        <w:pStyle w:val="1"/>
        <w:spacing w:before="624" w:after="312"/>
        <w:rPr>
          <w:lang w:eastAsia="zh-CN"/>
        </w:rPr>
      </w:pPr>
      <w:r>
        <w:rPr>
          <w:rFonts w:hint="eastAsia"/>
          <w:lang w:eastAsia="zh-CN"/>
        </w:rPr>
        <w:t>数据库</w:t>
      </w:r>
    </w:p>
    <w:p w:rsidR="004D7A71" w:rsidRDefault="00F8643B" w:rsidP="007C6679">
      <w:pPr>
        <w:pStyle w:val="2"/>
        <w:spacing w:before="312" w:after="156"/>
        <w:ind w:firstLine="560"/>
        <w:rPr>
          <w:lang w:eastAsia="zh-CN"/>
        </w:rPr>
      </w:pPr>
      <w:r>
        <w:rPr>
          <w:rFonts w:hint="eastAsia"/>
          <w:lang w:eastAsia="zh-CN"/>
        </w:rPr>
        <w:t>表结构</w:t>
      </w:r>
    </w:p>
    <w:p w:rsidR="00DF0D7D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>CREATE TABLE sys_dictionary_type(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 xml:space="preserve"> id bigint(20) NOT NULL AUTO_INCREMENT,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parentId bigint(20) NOT NULL COMMENT'</w:t>
      </w:r>
      <w:r>
        <w:rPr>
          <w:rFonts w:hint="eastAsia"/>
          <w:lang w:eastAsia="zh-CN"/>
        </w:rPr>
        <w:t>上级</w:t>
      </w:r>
      <w:r>
        <w:rPr>
          <w:rFonts w:hint="eastAsia"/>
          <w:lang w:eastAsia="zh-CN"/>
        </w:rPr>
        <w:t>ID'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name varchar(255) NOT NULL COMMENT'</w:t>
      </w:r>
      <w:r>
        <w:rPr>
          <w:rFonts w:hint="eastAsia"/>
          <w:lang w:eastAsia="zh-CN"/>
        </w:rPr>
        <w:t>名称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genre tinyint(1) NOT NULL COMMENT'</w:t>
      </w:r>
      <w:r>
        <w:rPr>
          <w:rFonts w:hint="eastAsia"/>
          <w:lang w:eastAsia="zh-CN"/>
        </w:rPr>
        <w:t>类别：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系统结构</w:t>
      </w:r>
      <w:r>
        <w:rPr>
          <w:rFonts w:hint="eastAsia"/>
          <w:lang w:eastAsia="zh-CN"/>
        </w:rPr>
        <w:t>,1.</w:t>
      </w:r>
      <w:r>
        <w:rPr>
          <w:rFonts w:hint="eastAsia"/>
          <w:lang w:eastAsia="zh-CN"/>
        </w:rPr>
        <w:t>字典类别</w:t>
      </w:r>
      <w:r>
        <w:rPr>
          <w:rFonts w:hint="eastAsia"/>
          <w:lang w:eastAsia="zh-CN"/>
        </w:rPr>
        <w:t>'</w:t>
      </w:r>
    </w:p>
    <w:p w:rsidR="007C6679" w:rsidRDefault="007C6679" w:rsidP="00DF0D7D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order tinyint(4) DEFAULT NULL COMMENT '</w:t>
      </w:r>
      <w:r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',</w:t>
      </w:r>
    </w:p>
    <w:p w:rsidR="00DF0D7D" w:rsidRDefault="007C6679" w:rsidP="00DF0D7D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creatorUserId bigint(20) DEFAULT NULL COMMENT '</w:t>
      </w:r>
      <w:r>
        <w:rPr>
          <w:rFonts w:hint="eastAsia"/>
          <w:lang w:eastAsia="zh-CN"/>
        </w:rPr>
        <w:t>创建者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creationTime datetime DEFAULT NULL COMMENT '</w:t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lastModifierUserId bigint(20) DEFAULT NULL COMMENT '</w:t>
      </w:r>
      <w:r>
        <w:rPr>
          <w:rFonts w:hint="eastAsia"/>
          <w:lang w:eastAsia="zh-CN"/>
        </w:rPr>
        <w:t>更新者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lastModificationTime datetime DEFAULT NULL COMMENT '</w:t>
      </w:r>
      <w:r>
        <w:rPr>
          <w:rFonts w:hint="eastAsia"/>
          <w:lang w:eastAsia="zh-CN"/>
        </w:rPr>
        <w:t>更新时间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deleterUserId bigint(20) DEFAULT NULL COMMENT '</w:t>
      </w:r>
      <w:r>
        <w:rPr>
          <w:rFonts w:hint="eastAsia"/>
          <w:lang w:eastAsia="zh-CN"/>
        </w:rPr>
        <w:t>删除者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deletionTime datetime DEFAULT NULL COMMENT '</w:t>
      </w:r>
      <w:r>
        <w:rPr>
          <w:rFonts w:hint="eastAsia"/>
          <w:lang w:eastAsia="zh-CN"/>
        </w:rPr>
        <w:t>删除时间</w:t>
      </w:r>
      <w:r>
        <w:rPr>
          <w:rFonts w:hint="eastAsia"/>
          <w:lang w:eastAsia="zh-CN"/>
        </w:rPr>
        <w:t>',</w:t>
      </w:r>
    </w:p>
    <w:p w:rsidR="00DF0D7D" w:rsidRDefault="007C6679" w:rsidP="00DF0D7D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deleted tinyint(1) DEFAULT '0' COMMENT '</w:t>
      </w:r>
      <w:r>
        <w:rPr>
          <w:rFonts w:hint="eastAsia"/>
          <w:lang w:eastAsia="zh-CN"/>
        </w:rPr>
        <w:t>删除标记</w:t>
      </w:r>
      <w:r>
        <w:rPr>
          <w:rFonts w:hint="eastAsia"/>
          <w:lang w:eastAsia="zh-CN"/>
        </w:rPr>
        <w:t>',</w:t>
      </w:r>
    </w:p>
    <w:p w:rsidR="00DF0D7D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version bigint(20) DEFAULT '1' COMMENT '</w:t>
      </w: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 xml:space="preserve">  PRIMARY KEY (id),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 xml:space="preserve"> KEY inx_name (name)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)ENGINE=InnoDB AUTO_INCREMENT=1 DEFAULT CHARSET=utf8  COMMENT='</w:t>
      </w:r>
      <w:r>
        <w:rPr>
          <w:rFonts w:hint="eastAsia"/>
          <w:lang w:eastAsia="zh-CN"/>
        </w:rPr>
        <w:t>字典类型管理表</w:t>
      </w:r>
      <w:r>
        <w:rPr>
          <w:rFonts w:hint="eastAsia"/>
          <w:lang w:eastAsia="zh-CN"/>
        </w:rPr>
        <w:t>';</w:t>
      </w:r>
    </w:p>
    <w:p w:rsidR="007C6679" w:rsidRDefault="007C6679" w:rsidP="007C6679">
      <w:pPr>
        <w:rPr>
          <w:lang w:eastAsia="zh-CN"/>
        </w:rPr>
      </w:pPr>
    </w:p>
    <w:p w:rsidR="007C6679" w:rsidRDefault="007C6679" w:rsidP="007C6679">
      <w:pPr>
        <w:rPr>
          <w:lang w:eastAsia="zh-CN"/>
        </w:rPr>
      </w:pP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>CREATE TABLE sys_dictionary</w:t>
      </w:r>
      <w:r w:rsidR="009020ED">
        <w:rPr>
          <w:lang w:eastAsia="zh-CN"/>
        </w:rPr>
        <w:t xml:space="preserve"> </w:t>
      </w:r>
      <w:r>
        <w:rPr>
          <w:lang w:eastAsia="zh-CN"/>
        </w:rPr>
        <w:t>(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 xml:space="preserve"> id bigint(20) NOT NULL AUTO_INCREMENT,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typeId bigint(20) NOT NULL COMMENT'</w:t>
      </w:r>
      <w:r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ID'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tenantId bigint(20) DEFAULT NULL COMMENT'</w:t>
      </w:r>
      <w:r>
        <w:rPr>
          <w:rFonts w:hint="eastAsia"/>
          <w:lang w:eastAsia="zh-CN"/>
        </w:rPr>
        <w:t>租户</w:t>
      </w:r>
      <w:r>
        <w:rPr>
          <w:rFonts w:hint="eastAsia"/>
          <w:lang w:eastAsia="zh-CN"/>
        </w:rPr>
        <w:t>ID',</w:t>
      </w:r>
    </w:p>
    <w:p w:rsidR="007C6679" w:rsidRDefault="007C6679" w:rsidP="00DF0D7D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name varchar(255) NOT NULL COMMENT'</w:t>
      </w:r>
      <w:r>
        <w:rPr>
          <w:rFonts w:hint="eastAsia"/>
          <w:lang w:eastAsia="zh-CN"/>
        </w:rPr>
        <w:t>项目名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value varchar(255) NOT NULL COMMENT '</w:t>
      </w:r>
      <w:r>
        <w:rPr>
          <w:rFonts w:hint="eastAsia"/>
          <w:lang w:eastAsia="zh-CN"/>
        </w:rPr>
        <w:t>项目值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logogram varchar(255) NOT NULL COMMENT '</w:t>
      </w:r>
      <w:r>
        <w:rPr>
          <w:rFonts w:hint="eastAsia"/>
          <w:lang w:eastAsia="zh-CN"/>
        </w:rPr>
        <w:t>简拼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order tinyint(4) NOT NULL COMMENT '</w:t>
      </w:r>
      <w:r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status  tinyint(1) DEFAULT '0'  COMMENT '</w:t>
      </w:r>
      <w:r>
        <w:rPr>
          <w:rFonts w:hint="eastAsia"/>
          <w:lang w:eastAsia="zh-CN"/>
        </w:rPr>
        <w:t>是否有效：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无效</w:t>
      </w:r>
      <w:r>
        <w:rPr>
          <w:rFonts w:hint="eastAsia"/>
          <w:lang w:eastAsia="zh-CN"/>
        </w:rPr>
        <w:t xml:space="preserve"> 1.</w:t>
      </w:r>
      <w:r>
        <w:rPr>
          <w:rFonts w:hint="eastAsia"/>
          <w:lang w:eastAsia="zh-CN"/>
        </w:rPr>
        <w:t>有效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remarks varchar(255) DEFAULT NULL COMMENT '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creatorUserId bigint(20) DEFAULT NULL COMMENT '</w:t>
      </w:r>
      <w:r>
        <w:rPr>
          <w:rFonts w:hint="eastAsia"/>
          <w:lang w:eastAsia="zh-CN"/>
        </w:rPr>
        <w:t>创建者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creationTime datetime DEFAULT NULL COMMENT '</w:t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lastModifierUserId bigint(20) DEFAULT NULL COMMENT '</w:t>
      </w:r>
      <w:r>
        <w:rPr>
          <w:rFonts w:hint="eastAsia"/>
          <w:lang w:eastAsia="zh-CN"/>
        </w:rPr>
        <w:t>更新者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lastModificationTime datetime DEFAULT NULL COMMENT '</w:t>
      </w:r>
      <w:r>
        <w:rPr>
          <w:rFonts w:hint="eastAsia"/>
          <w:lang w:eastAsia="zh-CN"/>
        </w:rPr>
        <w:t>更新时间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deleterUserId bigint(20) DEFAULT NULL COMMENT '</w:t>
      </w:r>
      <w:r>
        <w:rPr>
          <w:rFonts w:hint="eastAsia"/>
          <w:lang w:eastAsia="zh-CN"/>
        </w:rPr>
        <w:t>删除者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deletionTime datetime DEFAULT NULL COMMENT '</w:t>
      </w:r>
      <w:r>
        <w:rPr>
          <w:rFonts w:hint="eastAsia"/>
          <w:lang w:eastAsia="zh-CN"/>
        </w:rPr>
        <w:t>删除时间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deleted tinyint(1) DEFAULT '0' COMMENT '</w:t>
      </w:r>
      <w:r>
        <w:rPr>
          <w:rFonts w:hint="eastAsia"/>
          <w:lang w:eastAsia="zh-CN"/>
        </w:rPr>
        <w:t>删除标记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version bigint(20) DEFAULT '1' COMMENT '</w:t>
      </w: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',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 xml:space="preserve">  PRIMARY KEY (id),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 xml:space="preserve">  KEY idx_value (value),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 xml:space="preserve"> KEY inx_name (name),</w:t>
      </w:r>
    </w:p>
    <w:p w:rsidR="007C6679" w:rsidRDefault="007C6679" w:rsidP="00DF0D7D">
      <w:pPr>
        <w:ind w:firstLineChars="0" w:firstLine="0"/>
        <w:rPr>
          <w:lang w:eastAsia="zh-CN"/>
        </w:rPr>
      </w:pPr>
      <w:r>
        <w:rPr>
          <w:lang w:eastAsia="zh-CN"/>
        </w:rPr>
        <w:t>KEY idx_tenantId (tenantId)</w:t>
      </w:r>
    </w:p>
    <w:p w:rsidR="007C6679" w:rsidRPr="007C6679" w:rsidRDefault="007C6679" w:rsidP="00DF0D7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) ENGINE=InnoDB AUTO_INCREMENT=1 DEFAULT CHARSET=utf8  COMMENT='</w:t>
      </w:r>
      <w:r>
        <w:rPr>
          <w:rFonts w:hint="eastAsia"/>
          <w:lang w:eastAsia="zh-CN"/>
        </w:rPr>
        <w:t>字典条目管理表</w:t>
      </w:r>
      <w:r>
        <w:rPr>
          <w:rFonts w:hint="eastAsia"/>
          <w:lang w:eastAsia="zh-CN"/>
        </w:rPr>
        <w:t>';</w:t>
      </w:r>
    </w:p>
    <w:p w:rsidR="004D7A71" w:rsidRDefault="00F8643B" w:rsidP="007C6679">
      <w:pPr>
        <w:pStyle w:val="2"/>
        <w:spacing w:before="312" w:after="156"/>
        <w:ind w:firstLine="560"/>
        <w:rPr>
          <w:lang w:eastAsia="zh-CN"/>
        </w:rPr>
      </w:pPr>
      <w:r>
        <w:rPr>
          <w:rFonts w:hint="eastAsia"/>
          <w:lang w:eastAsia="zh-CN"/>
        </w:rPr>
        <w:t>建表思路</w:t>
      </w:r>
    </w:p>
    <w:p w:rsidR="009925C5" w:rsidRDefault="009925C5" w:rsidP="009925C5">
      <w:pPr>
        <w:rPr>
          <w:lang w:eastAsia="zh-CN"/>
        </w:rPr>
      </w:pPr>
      <w:r>
        <w:rPr>
          <w:rFonts w:hint="eastAsia"/>
          <w:lang w:eastAsia="zh-CN"/>
        </w:rPr>
        <w:t>一共两张表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一张是字典类别表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上级</w:t>
      </w:r>
      <w:r>
        <w:rPr>
          <w:rFonts w:hint="eastAsia"/>
          <w:lang w:eastAsia="zh-CN"/>
        </w:rPr>
        <w:t>)</w:t>
      </w:r>
    </w:p>
    <w:p w:rsidR="009925C5" w:rsidRPr="009925C5" w:rsidRDefault="009925C5" w:rsidP="009925C5">
      <w:pPr>
        <w:rPr>
          <w:lang w:eastAsia="zh-CN"/>
        </w:rPr>
      </w:pPr>
      <w:r>
        <w:rPr>
          <w:rFonts w:hint="eastAsia"/>
          <w:lang w:eastAsia="zh-CN"/>
        </w:rPr>
        <w:lastRenderedPageBreak/>
        <w:t>一张则是字典条目表。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商户自定义</w:t>
      </w:r>
      <w:r>
        <w:rPr>
          <w:rFonts w:hint="eastAsia"/>
          <w:lang w:eastAsia="zh-CN"/>
        </w:rPr>
        <w:t>)</w:t>
      </w:r>
    </w:p>
    <w:p w:rsidR="00DE2C18" w:rsidRDefault="00530D75" w:rsidP="00DE2C18">
      <w:pPr>
        <w:pStyle w:val="1"/>
        <w:numPr>
          <w:ilvl w:val="0"/>
          <w:numId w:val="0"/>
        </w:numPr>
        <w:spacing w:before="624" w:after="312"/>
        <w:rPr>
          <w:lang w:eastAsia="zh-CN"/>
        </w:rPr>
      </w:pPr>
      <w:r>
        <w:rPr>
          <w:rFonts w:hint="eastAsia"/>
          <w:lang w:eastAsia="zh-CN"/>
        </w:rPr>
        <w:t>二、</w:t>
      </w:r>
      <w:r w:rsidR="00F8643B">
        <w:rPr>
          <w:rFonts w:hint="eastAsia"/>
          <w:lang w:eastAsia="zh-CN"/>
        </w:rPr>
        <w:t>接口计划</w:t>
      </w:r>
    </w:p>
    <w:p w:rsidR="00B25B2A" w:rsidRDefault="00B25B2A" w:rsidP="00B25B2A">
      <w:pPr>
        <w:pStyle w:val="2"/>
        <w:numPr>
          <w:ilvl w:val="0"/>
          <w:numId w:val="0"/>
        </w:numPr>
        <w:spacing w:before="312" w:after="156"/>
        <w:ind w:firstLineChars="50" w:firstLine="1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接口规划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规划依据</w:t>
      </w: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(</w:t>
      </w:r>
      <w:r w:rsidR="00DE2C1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typeId</w:t>
      </w:r>
      <w:r>
        <w:rPr>
          <w:rFonts w:hint="eastAsia"/>
          <w:lang w:eastAsia="zh-CN"/>
        </w:rPr>
        <w:t>来确定条目的字典类型归属</w:t>
      </w: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(</w:t>
      </w:r>
      <w:r w:rsidR="00DE2C1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字典管理</w:t>
      </w:r>
      <w:r w:rsidR="00DE2C18">
        <w:rPr>
          <w:rFonts w:hint="eastAsia"/>
          <w:lang w:eastAsia="zh-CN"/>
        </w:rPr>
        <w:t>分两个片段</w:t>
      </w:r>
    </w:p>
    <w:p w:rsidR="00DE2C18" w:rsidRDefault="00DE2C18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左边根据系统结构来进行字典分类</w:t>
      </w:r>
    </w:p>
    <w:p w:rsidR="00DE2C18" w:rsidRDefault="00DE2C18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右侧则为分类下的字典条目</w:t>
      </w:r>
    </w:p>
    <w:p w:rsidR="004D7A71" w:rsidRDefault="00DE2C18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(3.</w:t>
      </w:r>
      <w:r>
        <w:rPr>
          <w:rFonts w:hint="eastAsia"/>
          <w:lang w:eastAsia="zh-CN"/>
        </w:rPr>
        <w:t>字典类别数据由后台代码生成和迭代</w:t>
      </w:r>
    </w:p>
    <w:p w:rsidR="00DE2C18" w:rsidRDefault="00DE2C18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字典条目表利用</w:t>
      </w:r>
      <w:r>
        <w:rPr>
          <w:rFonts w:hint="eastAsia"/>
          <w:lang w:eastAsia="zh-CN"/>
        </w:rPr>
        <w:t>typeId</w:t>
      </w:r>
      <w:r>
        <w:rPr>
          <w:rFonts w:hint="eastAsia"/>
          <w:lang w:eastAsia="zh-CN"/>
        </w:rPr>
        <w:t>与子弟那类别表关联</w:t>
      </w:r>
    </w:p>
    <w:p w:rsidR="00DE2C18" w:rsidRDefault="00DE2C18" w:rsidP="00DE2C18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基础条目由枚举表示</w:t>
      </w:r>
    </w:p>
    <w:p w:rsidR="00F70C00" w:rsidRPr="00DE2C18" w:rsidRDefault="00F70C00" w:rsidP="00DE2C18">
      <w:pPr>
        <w:ind w:firstLineChars="0" w:firstLine="0"/>
        <w:rPr>
          <w:lang w:eastAsia="zh-CN"/>
        </w:rPr>
      </w:pPr>
    </w:p>
    <w:p w:rsidR="007C6679" w:rsidRDefault="007C6679" w:rsidP="007C6679">
      <w:pPr>
        <w:rPr>
          <w:lang w:eastAsia="zh-CN"/>
        </w:rPr>
      </w:pPr>
    </w:p>
    <w:p w:rsidR="007C6679" w:rsidRDefault="007C6679" w:rsidP="007C6679">
      <w:pPr>
        <w:pStyle w:val="2"/>
        <w:numPr>
          <w:ilvl w:val="0"/>
          <w:numId w:val="0"/>
        </w:numPr>
        <w:spacing w:before="312" w:after="156"/>
        <w:ind w:firstLineChars="50" w:firstLine="1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接口方案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编号递增</w:t>
      </w: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lang w:eastAsia="zh-CN"/>
        </w:rPr>
        <w:t>1.addDictionaryEntry:</w:t>
      </w:r>
    </w:p>
    <w:p w:rsidR="007C6679" w:rsidRDefault="007C6679" w:rsidP="000D1CD2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添加字典条目</w:t>
      </w:r>
    </w:p>
    <w:p w:rsidR="007C6679" w:rsidRDefault="007C6679" w:rsidP="007C6679">
      <w:pPr>
        <w:rPr>
          <w:lang w:eastAsia="zh-CN"/>
        </w:rPr>
      </w:pPr>
    </w:p>
    <w:p w:rsidR="007C6679" w:rsidRDefault="009020ED" w:rsidP="00DE2C18">
      <w:pPr>
        <w:ind w:firstLineChars="0" w:firstLine="0"/>
        <w:rPr>
          <w:rFonts w:hint="eastAsia"/>
          <w:lang w:eastAsia="zh-CN"/>
        </w:rPr>
      </w:pPr>
      <w:r>
        <w:rPr>
          <w:lang w:eastAsia="zh-CN"/>
        </w:rPr>
        <w:t>2.deleteDictionary</w:t>
      </w:r>
      <w:r w:rsidR="007C6679">
        <w:rPr>
          <w:lang w:eastAsia="zh-CN"/>
        </w:rPr>
        <w:t>:</w:t>
      </w:r>
    </w:p>
    <w:p w:rsidR="000D1CD2" w:rsidRDefault="000D1CD2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删除字典条目</w:t>
      </w:r>
    </w:p>
    <w:p w:rsidR="007C6679" w:rsidRDefault="007C6679" w:rsidP="007C6679">
      <w:pPr>
        <w:rPr>
          <w:lang w:eastAsia="zh-CN"/>
        </w:rPr>
      </w:pPr>
    </w:p>
    <w:p w:rsidR="007C6679" w:rsidRDefault="009020ED" w:rsidP="00DE2C18">
      <w:pPr>
        <w:ind w:firstLineChars="0" w:firstLine="0"/>
        <w:rPr>
          <w:rFonts w:hint="eastAsia"/>
          <w:lang w:eastAsia="zh-CN"/>
        </w:rPr>
      </w:pPr>
      <w:r>
        <w:rPr>
          <w:lang w:eastAsia="zh-CN"/>
        </w:rPr>
        <w:t>3.updateDictionary</w:t>
      </w:r>
      <w:r w:rsidR="007C6679">
        <w:rPr>
          <w:lang w:eastAsia="zh-CN"/>
        </w:rPr>
        <w:t>:</w:t>
      </w:r>
    </w:p>
    <w:p w:rsidR="000D1CD2" w:rsidRDefault="000D1CD2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修改字典条目</w:t>
      </w:r>
    </w:p>
    <w:p w:rsidR="007C6679" w:rsidRDefault="007C6679" w:rsidP="007C6679">
      <w:pPr>
        <w:rPr>
          <w:lang w:eastAsia="zh-CN"/>
        </w:rPr>
      </w:pPr>
    </w:p>
    <w:p w:rsidR="007C6679" w:rsidRDefault="009020ED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4.getDictionary</w:t>
      </w:r>
      <w:r w:rsidR="007C6679">
        <w:rPr>
          <w:rFonts w:hint="eastAsia"/>
          <w:lang w:eastAsia="zh-CN"/>
        </w:rPr>
        <w:t>Status</w:t>
      </w:r>
      <w:r w:rsidR="007C6679">
        <w:rPr>
          <w:rFonts w:hint="eastAsia"/>
          <w:lang w:eastAsia="zh-CN"/>
        </w:rPr>
        <w:t>：</w:t>
      </w: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获取字典条目的状态是否有效：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无效</w:t>
      </w:r>
      <w:r>
        <w:rPr>
          <w:rFonts w:hint="eastAsia"/>
          <w:lang w:eastAsia="zh-CN"/>
        </w:rPr>
        <w:t xml:space="preserve"> 1.</w:t>
      </w:r>
      <w:r>
        <w:rPr>
          <w:rFonts w:hint="eastAsia"/>
          <w:lang w:eastAsia="zh-CN"/>
        </w:rPr>
        <w:t>有效</w:t>
      </w:r>
    </w:p>
    <w:p w:rsidR="007C6679" w:rsidRDefault="007C6679" w:rsidP="007C6679">
      <w:pPr>
        <w:rPr>
          <w:lang w:eastAsia="zh-CN"/>
        </w:rPr>
      </w:pP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5.getDictionary</w:t>
      </w:r>
      <w:r w:rsidR="000D1CD2">
        <w:rPr>
          <w:rFonts w:hint="eastAsia"/>
          <w:lang w:eastAsia="zh-CN"/>
        </w:rPr>
        <w:t>Child</w:t>
      </w:r>
      <w:r>
        <w:rPr>
          <w:rFonts w:hint="eastAsia"/>
          <w:lang w:eastAsia="zh-CN"/>
        </w:rPr>
        <w:t>PagedList</w:t>
      </w:r>
      <w:r>
        <w:rPr>
          <w:rFonts w:hint="eastAsia"/>
          <w:lang w:eastAsia="zh-CN"/>
        </w:rPr>
        <w:t>：</w:t>
      </w:r>
    </w:p>
    <w:p w:rsidR="007C6679" w:rsidRDefault="007C6679" w:rsidP="00DE2C18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根据点击获取的</w:t>
      </w:r>
      <w:r>
        <w:rPr>
          <w:rFonts w:hint="eastAsia"/>
          <w:lang w:eastAsia="zh-CN"/>
        </w:rPr>
        <w:t>typeId</w:t>
      </w:r>
      <w:r>
        <w:rPr>
          <w:rFonts w:hint="eastAsia"/>
          <w:lang w:eastAsia="zh-CN"/>
        </w:rPr>
        <w:t>来分页获取下属条目</w:t>
      </w:r>
    </w:p>
    <w:p w:rsidR="000D1CD2" w:rsidRDefault="000D1CD2" w:rsidP="00DE2C18">
      <w:pPr>
        <w:ind w:firstLineChars="0" w:firstLine="0"/>
        <w:rPr>
          <w:rFonts w:hint="eastAsia"/>
          <w:lang w:eastAsia="zh-CN"/>
        </w:rPr>
      </w:pPr>
    </w:p>
    <w:p w:rsidR="000D1CD2" w:rsidRDefault="000D1CD2" w:rsidP="000D1CD2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6.getDictionaryPagedList</w:t>
      </w:r>
      <w:r>
        <w:rPr>
          <w:rFonts w:hint="eastAsia"/>
          <w:lang w:eastAsia="zh-CN"/>
        </w:rPr>
        <w:t>：</w:t>
      </w:r>
    </w:p>
    <w:p w:rsidR="000D1CD2" w:rsidRDefault="000D1CD2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根据查询条件分页获取字典条目</w:t>
      </w:r>
    </w:p>
    <w:p w:rsidR="007C6679" w:rsidRDefault="007C6679" w:rsidP="007C6679">
      <w:pPr>
        <w:rPr>
          <w:lang w:eastAsia="zh-CN"/>
        </w:rPr>
      </w:pPr>
    </w:p>
    <w:p w:rsidR="007C6679" w:rsidRDefault="000D1CD2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7</w:t>
      </w:r>
      <w:r w:rsidR="007C6679">
        <w:rPr>
          <w:lang w:eastAsia="zh-CN"/>
        </w:rPr>
        <w:t>.dictionaryTypeTree:</w:t>
      </w:r>
    </w:p>
    <w:p w:rsidR="004D7A71" w:rsidRDefault="000D1CD2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获取字典类别树</w:t>
      </w:r>
    </w:p>
    <w:p w:rsidR="004D7A71" w:rsidRDefault="00F8643B" w:rsidP="007C6679">
      <w:pPr>
        <w:pStyle w:val="2"/>
        <w:spacing w:before="312" w:after="156"/>
        <w:ind w:firstLine="560"/>
        <w:rPr>
          <w:lang w:eastAsia="zh-CN"/>
        </w:rPr>
      </w:pPr>
      <w:r>
        <w:rPr>
          <w:rFonts w:hint="eastAsia"/>
          <w:lang w:eastAsia="zh-CN"/>
        </w:rPr>
        <w:t>计划周期</w:t>
      </w: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代码编写</w:t>
      </w:r>
      <w:r>
        <w:rPr>
          <w:rFonts w:hint="eastAsia"/>
          <w:lang w:eastAsia="zh-CN"/>
        </w:rPr>
        <w:t>:2</w:t>
      </w:r>
      <w:r>
        <w:rPr>
          <w:rFonts w:hint="eastAsia"/>
          <w:lang w:eastAsia="zh-CN"/>
        </w:rPr>
        <w:t>天</w:t>
      </w: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代码测试</w:t>
      </w:r>
      <w:r>
        <w:rPr>
          <w:rFonts w:hint="eastAsia"/>
          <w:lang w:eastAsia="zh-CN"/>
        </w:rPr>
        <w:t>:1</w:t>
      </w:r>
      <w:r>
        <w:rPr>
          <w:rFonts w:hint="eastAsia"/>
          <w:lang w:eastAsia="zh-CN"/>
        </w:rPr>
        <w:t>天</w:t>
      </w:r>
    </w:p>
    <w:p w:rsidR="007C6679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代码调试</w:t>
      </w:r>
      <w:r>
        <w:rPr>
          <w:rFonts w:hint="eastAsia"/>
          <w:lang w:eastAsia="zh-CN"/>
        </w:rPr>
        <w:t>:1</w:t>
      </w:r>
      <w:r>
        <w:rPr>
          <w:rFonts w:hint="eastAsia"/>
          <w:lang w:eastAsia="zh-CN"/>
        </w:rPr>
        <w:t>天</w:t>
      </w:r>
    </w:p>
    <w:p w:rsidR="004D7A71" w:rsidRDefault="007C6679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总计时间</w:t>
      </w:r>
      <w:r>
        <w:rPr>
          <w:rFonts w:hint="eastAsia"/>
          <w:lang w:eastAsia="zh-CN"/>
        </w:rPr>
        <w:t>:4</w:t>
      </w:r>
      <w:r>
        <w:rPr>
          <w:rFonts w:hint="eastAsia"/>
          <w:lang w:eastAsia="zh-CN"/>
        </w:rPr>
        <w:t>天</w:t>
      </w:r>
    </w:p>
    <w:p w:rsidR="004D7A71" w:rsidRDefault="007C6679" w:rsidP="00DE2C18">
      <w:pPr>
        <w:pStyle w:val="2"/>
        <w:numPr>
          <w:ilvl w:val="0"/>
          <w:numId w:val="0"/>
        </w:numPr>
        <w:spacing w:before="312" w:after="156"/>
        <w:ind w:firstLineChars="200" w:firstLine="560"/>
        <w:rPr>
          <w:lang w:eastAsia="zh-CN"/>
        </w:rPr>
      </w:pPr>
      <w:r>
        <w:rPr>
          <w:rFonts w:hint="eastAsia"/>
          <w:lang w:eastAsia="zh-CN"/>
        </w:rPr>
        <w:t>4.</w:t>
      </w:r>
      <w:r w:rsidR="00DE2C18">
        <w:rPr>
          <w:rFonts w:hint="eastAsia"/>
          <w:lang w:eastAsia="zh-CN"/>
        </w:rPr>
        <w:t>业务疑问</w:t>
      </w:r>
    </w:p>
    <w:p w:rsidR="007C6679" w:rsidRPr="007C6679" w:rsidRDefault="00DE2C18" w:rsidP="00DE2C1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基础数据枚举的处理</w:t>
      </w:r>
    </w:p>
    <w:p w:rsidR="004D7A71" w:rsidRDefault="004D7A71" w:rsidP="007C6679">
      <w:pPr>
        <w:pStyle w:val="2"/>
        <w:numPr>
          <w:ilvl w:val="0"/>
          <w:numId w:val="0"/>
        </w:numPr>
        <w:spacing w:before="312" w:after="156"/>
        <w:ind w:left="560"/>
        <w:rPr>
          <w:lang w:eastAsia="zh-CN"/>
        </w:rPr>
      </w:pPr>
    </w:p>
    <w:p w:rsidR="004D7A71" w:rsidRDefault="004D7A71">
      <w:pPr>
        <w:rPr>
          <w:lang w:eastAsia="zh-CN"/>
        </w:rPr>
      </w:pPr>
    </w:p>
    <w:sectPr w:rsidR="004D7A71" w:rsidSect="004D7A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4C7" w:rsidRDefault="00E454C7" w:rsidP="004D7A71">
      <w:pPr>
        <w:spacing w:line="240" w:lineRule="auto"/>
      </w:pPr>
      <w:r>
        <w:separator/>
      </w:r>
    </w:p>
  </w:endnote>
  <w:endnote w:type="continuationSeparator" w:id="0">
    <w:p w:rsidR="00E454C7" w:rsidRDefault="00E454C7" w:rsidP="004D7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71" w:rsidRDefault="004D7A71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71" w:rsidRDefault="004D7A71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71" w:rsidRDefault="004D7A71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4C7" w:rsidRDefault="00E454C7" w:rsidP="004D7A71">
      <w:pPr>
        <w:spacing w:line="240" w:lineRule="auto"/>
      </w:pPr>
      <w:r>
        <w:separator/>
      </w:r>
    </w:p>
  </w:footnote>
  <w:footnote w:type="continuationSeparator" w:id="0">
    <w:p w:rsidR="00E454C7" w:rsidRDefault="00E454C7" w:rsidP="004D7A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71" w:rsidRDefault="004D7A71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71" w:rsidRDefault="004D7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71" w:rsidRDefault="004D7A71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CBD98"/>
    <w:multiLevelType w:val="singleLevel"/>
    <w:tmpl w:val="488CBD98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5FB99133"/>
    <w:multiLevelType w:val="singleLevel"/>
    <w:tmpl w:val="5FB99133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708563D"/>
    <w:rsid w:val="000B261B"/>
    <w:rsid w:val="000B5242"/>
    <w:rsid w:val="000D1CD2"/>
    <w:rsid w:val="0013326E"/>
    <w:rsid w:val="00264363"/>
    <w:rsid w:val="002C4F9C"/>
    <w:rsid w:val="002D74E6"/>
    <w:rsid w:val="004570DA"/>
    <w:rsid w:val="004D7A71"/>
    <w:rsid w:val="00530D75"/>
    <w:rsid w:val="00675CF1"/>
    <w:rsid w:val="0070212A"/>
    <w:rsid w:val="00756594"/>
    <w:rsid w:val="00784372"/>
    <w:rsid w:val="007C6679"/>
    <w:rsid w:val="008114BA"/>
    <w:rsid w:val="009020ED"/>
    <w:rsid w:val="009621F7"/>
    <w:rsid w:val="009925C5"/>
    <w:rsid w:val="00B175E2"/>
    <w:rsid w:val="00B25B2A"/>
    <w:rsid w:val="00D84BDB"/>
    <w:rsid w:val="00DE2C18"/>
    <w:rsid w:val="00DF0D7D"/>
    <w:rsid w:val="00E454C7"/>
    <w:rsid w:val="00EA03EC"/>
    <w:rsid w:val="00F424A0"/>
    <w:rsid w:val="00F547A8"/>
    <w:rsid w:val="00F70C00"/>
    <w:rsid w:val="00F8643B"/>
    <w:rsid w:val="031F5D6A"/>
    <w:rsid w:val="16A73EE3"/>
    <w:rsid w:val="2FCD2DC9"/>
    <w:rsid w:val="5C5C1B06"/>
    <w:rsid w:val="6708563D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7A71"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4D7A71"/>
    <w:pPr>
      <w:keepNext/>
      <w:keepLines/>
      <w:numPr>
        <w:numId w:val="1"/>
      </w:numPr>
      <w:spacing w:beforeLines="2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rsid w:val="004D7A71"/>
    <w:pPr>
      <w:keepNext/>
      <w:keepLines/>
      <w:numPr>
        <w:numId w:val="2"/>
      </w:numPr>
      <w:spacing w:beforeLines="100" w:afterLines="50" w:line="240" w:lineRule="auto"/>
      <w:jc w:val="left"/>
      <w:outlineLvl w:val="1"/>
    </w:pPr>
    <w:rPr>
      <w:rFonts w:ascii="Arial" w:eastAsia="宋体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D7A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4D7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D7A71"/>
    <w:rPr>
      <w:kern w:val="2"/>
      <w:sz w:val="18"/>
      <w:szCs w:val="18"/>
      <w:lang w:eastAsia="en-US"/>
    </w:rPr>
  </w:style>
  <w:style w:type="character" w:customStyle="1" w:styleId="Char">
    <w:name w:val="页脚 Char"/>
    <w:basedOn w:val="a0"/>
    <w:link w:val="a3"/>
    <w:rsid w:val="004D7A71"/>
    <w:rPr>
      <w:kern w:val="2"/>
      <w:sz w:val="18"/>
      <w:szCs w:val="18"/>
      <w:lang w:eastAsia="en-US"/>
    </w:rPr>
  </w:style>
  <w:style w:type="paragraph" w:styleId="a5">
    <w:name w:val="Document Map"/>
    <w:basedOn w:val="a"/>
    <w:link w:val="Char1"/>
    <w:rsid w:val="007C66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rsid w:val="007C6679"/>
    <w:rPr>
      <w:rFonts w:ascii="宋体" w:eastAsia="宋体"/>
      <w:kern w:val="2"/>
      <w:sz w:val="18"/>
      <w:szCs w:val="18"/>
      <w:lang w:eastAsia="en-US"/>
    </w:rPr>
  </w:style>
  <w:style w:type="paragraph" w:styleId="a6">
    <w:name w:val="Title"/>
    <w:basedOn w:val="a"/>
    <w:next w:val="a"/>
    <w:link w:val="Char2"/>
    <w:qFormat/>
    <w:rsid w:val="007C66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7C6679"/>
    <w:rPr>
      <w:rFonts w:asciiTheme="majorHAnsi" w:eastAsia="宋体" w:hAnsiTheme="majorHAnsi" w:cstheme="majorBidi"/>
      <w:b/>
      <w:bCs/>
      <w:kern w:val="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TotalTime>696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醉雪乱</dc:creator>
  <cp:lastModifiedBy>Administrator</cp:lastModifiedBy>
  <cp:revision>15</cp:revision>
  <dcterms:created xsi:type="dcterms:W3CDTF">2018-11-02T06:14:00Z</dcterms:created>
  <dcterms:modified xsi:type="dcterms:W3CDTF">2018-11-07T05:57:00Z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